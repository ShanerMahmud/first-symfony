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52145653"/>
        <w:docPartObj>
          <w:docPartGallery w:val="Cover Pages"/>
          <w:docPartUnique/>
        </w:docPartObj>
      </w:sdtPr>
      <w:sdtEndPr>
        <w:rPr>
          <w:rFonts w:eastAsiaTheme="minorEastAsia"/>
          <w:color w:val="595959" w:themeColor="text1" w:themeTint="A6"/>
          <w:sz w:val="28"/>
          <w:szCs w:val="28"/>
          <w:lang w:val="en-US"/>
        </w:rPr>
      </w:sdtEndPr>
      <w:sdtContent>
        <w:p w14:paraId="55A103E6" w14:textId="77777777" w:rsidR="007A68DD" w:rsidRDefault="007A68DD"/>
        <w:p w14:paraId="1D1F6373" w14:textId="77777777" w:rsidR="007A68DD" w:rsidRDefault="00EB4C81">
          <w:pPr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416DCCB" wp14:editId="3C21284B">
                    <wp:simplePos x="0" y="0"/>
                    <wp:positionH relativeFrom="margin">
                      <wp:posOffset>-441325</wp:posOffset>
                    </wp:positionH>
                    <wp:positionV relativeFrom="page">
                      <wp:posOffset>8072755</wp:posOffset>
                    </wp:positionV>
                    <wp:extent cx="5753100" cy="484632"/>
                    <wp:effectExtent l="0" t="0" r="0" b="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2DD9433" w14:textId="5F2F0234" w:rsidR="00EB4C81" w:rsidRPr="008D06DF" w:rsidRDefault="0075353F" w:rsidP="00EB4C81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 w:rsidRPr="008D06D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PROJECT</w:t>
                                    </w:r>
                                  </w:p>
                                </w:sdtContent>
                              </w:sdt>
                              <w:p w14:paraId="0BE46CF3" w14:textId="77777777" w:rsidR="0075353F" w:rsidRPr="0075353F" w:rsidRDefault="00EB4C81" w:rsidP="00EB4C8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75353F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Team: </w:t>
                                </w:r>
                              </w:p>
                              <w:p w14:paraId="02AAF2E9" w14:textId="6A16E88E" w:rsidR="00EB4C81" w:rsidRPr="00222411" w:rsidRDefault="00EB4C81" w:rsidP="00EB4C8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Co</w:t>
                                </w:r>
                                <w:r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hort: </w:t>
                                </w:r>
                                <w:r w:rsidR="00953455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2020</w:t>
                                </w:r>
                              </w:p>
                              <w:p w14:paraId="733578E8" w14:textId="77777777" w:rsidR="00EB4C81" w:rsidRPr="00222411" w:rsidRDefault="00EB4C81" w:rsidP="00EB4C8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Klant:</w:t>
                                </w:r>
                                <w:r w:rsidR="00953455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 </w:t>
                                </w:r>
                              </w:p>
                              <w:p w14:paraId="656C5930" w14:textId="618F9A8C" w:rsidR="00EB4C81" w:rsidRPr="00222411" w:rsidRDefault="00EB4C81" w:rsidP="00EB4C8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Versie: </w:t>
                                </w:r>
                                <w:r w:rsidR="0075353F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september 2022</w:t>
                                </w:r>
                              </w:p>
                              <w:p w14:paraId="08A66F6A" w14:textId="3D19E385" w:rsidR="00EB4C81" w:rsidRPr="002132BE" w:rsidRDefault="00EB4C81" w:rsidP="00EB4C8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132BE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Datum: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16DCC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-34.75pt;margin-top:635.65pt;width:453pt;height:38.15pt;z-index:251664384;visibility:visible;mso-wrap-style:square;mso-width-percent:1154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rnXbAIAADg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2DD9433" w14:textId="5F2F0234" w:rsidR="00EB4C81" w:rsidRPr="008D06DF" w:rsidRDefault="0075353F" w:rsidP="00EB4C81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 w:rsidRPr="008D06D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PROJECT</w:t>
                              </w:r>
                            </w:p>
                          </w:sdtContent>
                        </w:sdt>
                        <w:p w14:paraId="0BE46CF3" w14:textId="77777777" w:rsidR="0075353F" w:rsidRPr="0075353F" w:rsidRDefault="00EB4C81" w:rsidP="00EB4C8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75353F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Team: </w:t>
                          </w:r>
                        </w:p>
                        <w:p w14:paraId="02AAF2E9" w14:textId="6A16E88E" w:rsidR="00EB4C81" w:rsidRPr="00222411" w:rsidRDefault="00EB4C81" w:rsidP="00EB4C8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Co</w:t>
                          </w:r>
                          <w:r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hort: </w:t>
                          </w:r>
                          <w:r w:rsidR="00953455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2020</w:t>
                          </w:r>
                        </w:p>
                        <w:p w14:paraId="733578E8" w14:textId="77777777" w:rsidR="00EB4C81" w:rsidRPr="00222411" w:rsidRDefault="00EB4C81" w:rsidP="00EB4C8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Klant:</w:t>
                          </w:r>
                          <w:r w:rsidR="00953455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 </w:t>
                          </w:r>
                        </w:p>
                        <w:p w14:paraId="656C5930" w14:textId="618F9A8C" w:rsidR="00EB4C81" w:rsidRPr="00222411" w:rsidRDefault="00EB4C81" w:rsidP="00EB4C8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Versie: </w:t>
                          </w:r>
                          <w:r w:rsidR="0075353F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september 2022</w:t>
                          </w:r>
                        </w:p>
                        <w:p w14:paraId="08A66F6A" w14:textId="3D19E385" w:rsidR="00EB4C81" w:rsidRPr="002132BE" w:rsidRDefault="00EB4C81" w:rsidP="00EB4C8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132BE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Datum: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F13A933" wp14:editId="104EEF3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1131D89" w14:textId="77777777" w:rsidR="007A68DD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7A68DD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Behoefte</w:t>
                                      </w:r>
                                      <w:r w:rsidR="0022241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a</w:t>
                                      </w:r>
                                      <w:r w:rsidR="007A68DD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nalyse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F13A933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56YlY10FAACEEwAADgAAAAAA&#10;AAAAAAAAAAAuAgAAZHJzL2Uyb0RvYy54bWxQSwECLQAUAAYACAAAACEASMHca9oAAAAHAQAADwAA&#10;AAAAAAAAAAAAAAC3BwAAZHJzL2Rvd25yZXYueG1sUEsFBgAAAAAEAAQA8wAAAL4IAAAAAA=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1131D89" w14:textId="77777777" w:rsidR="007A68DD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7A68DD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Behoefte</w:t>
                                </w:r>
                                <w:r w:rsidR="0022241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</w:t>
                                </w:r>
                                <w:r w:rsidR="007A68DD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nalyse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F3B8A63" wp14:editId="6A38D26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324A12" w14:textId="77777777" w:rsidR="007A68DD" w:rsidRDefault="00000000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54C8A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ROC Mondriaan</w:t>
                                    </w:r>
                                  </w:sdtContent>
                                </w:sdt>
                                <w:r w:rsidR="007A68DD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7A68DD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F54C8A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Den Haag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3B8A63"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ULr8XW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30324A12" w14:textId="77777777" w:rsidR="007A68DD" w:rsidRDefault="00000000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54C8A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ROC Mondriaan</w:t>
                              </w:r>
                            </w:sdtContent>
                          </w:sdt>
                          <w:r w:rsidR="007A68DD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7A68DD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F54C8A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Den Haag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0EC9C7A" wp14:editId="303BACB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CDB0E94" w14:textId="74E9697C" w:rsidR="007A68DD" w:rsidRDefault="00F54C8A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</w:t>
                                    </w:r>
                                    <w:r w:rsidR="00C1754E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  <w:r w:rsidR="0075353F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0EC9C7A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CDB0E94" w14:textId="74E9697C" w:rsidR="007A68DD" w:rsidRDefault="00F54C8A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</w:t>
                              </w:r>
                              <w:r w:rsidR="00C1754E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  <w:r w:rsidR="0075353F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7A68DD"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  <w:br w:type="page"/>
          </w:r>
        </w:p>
      </w:sdtContent>
    </w:sdt>
    <w:bookmarkStart w:id="0" w:name="_Toc11872708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23725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3704E6" w14:textId="77777777" w:rsidR="00F54C8A" w:rsidRDefault="00F54C8A" w:rsidP="00EB4C81">
          <w:pPr>
            <w:pStyle w:val="Kop1"/>
            <w:numPr>
              <w:ilvl w:val="0"/>
              <w:numId w:val="0"/>
            </w:numPr>
            <w:ind w:left="432" w:hanging="432"/>
          </w:pPr>
          <w:r>
            <w:t>Inhoud</w:t>
          </w:r>
          <w:bookmarkEnd w:id="0"/>
        </w:p>
        <w:p w14:paraId="24C1D1FA" w14:textId="6D0F0A12" w:rsidR="008D06DF" w:rsidRDefault="00F54C8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727080" w:history="1">
            <w:r w:rsidR="008D06DF" w:rsidRPr="00E25166">
              <w:rPr>
                <w:rStyle w:val="Hyperlink"/>
                <w:noProof/>
              </w:rPr>
              <w:t>Inhoud</w:t>
            </w:r>
            <w:r w:rsidR="008D06DF">
              <w:rPr>
                <w:noProof/>
                <w:webHidden/>
              </w:rPr>
              <w:tab/>
            </w:r>
            <w:r w:rsidR="008D06DF">
              <w:rPr>
                <w:noProof/>
                <w:webHidden/>
              </w:rPr>
              <w:fldChar w:fldCharType="begin"/>
            </w:r>
            <w:r w:rsidR="008D06DF">
              <w:rPr>
                <w:noProof/>
                <w:webHidden/>
              </w:rPr>
              <w:instrText xml:space="preserve"> PAGEREF _Toc118727080 \h </w:instrText>
            </w:r>
            <w:r w:rsidR="008D06DF">
              <w:rPr>
                <w:noProof/>
                <w:webHidden/>
              </w:rPr>
            </w:r>
            <w:r w:rsidR="008D06DF">
              <w:rPr>
                <w:noProof/>
                <w:webHidden/>
              </w:rPr>
              <w:fldChar w:fldCharType="separate"/>
            </w:r>
            <w:r w:rsidR="008D06DF">
              <w:rPr>
                <w:noProof/>
                <w:webHidden/>
              </w:rPr>
              <w:t>1</w:t>
            </w:r>
            <w:r w:rsidR="008D06DF">
              <w:rPr>
                <w:noProof/>
                <w:webHidden/>
              </w:rPr>
              <w:fldChar w:fldCharType="end"/>
            </w:r>
          </w:hyperlink>
        </w:p>
        <w:p w14:paraId="3AA12768" w14:textId="733D6901" w:rsidR="008D06DF" w:rsidRDefault="008D06DF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8727081" w:history="1">
            <w:r w:rsidRPr="00E25166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E25166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1947A" w14:textId="780C2BB6" w:rsidR="008D06DF" w:rsidRDefault="008D06DF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8727082" w:history="1">
            <w:r w:rsidRPr="00E25166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E25166">
              <w:rPr>
                <w:rStyle w:val="Hyperlink"/>
                <w:noProof/>
              </w:rPr>
              <w:t>Missie van de klant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9E20A" w14:textId="626CC0B5" w:rsidR="008D06DF" w:rsidRDefault="008D06DF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8727083" w:history="1">
            <w:r w:rsidRPr="00E25166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E25166">
              <w:rPr>
                <w:rStyle w:val="Hyperlink"/>
                <w:noProof/>
              </w:rPr>
              <w:t>Huidige situatie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16BAE" w14:textId="65BC6F2B" w:rsidR="008D06DF" w:rsidRDefault="008D06DF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8727084" w:history="1">
            <w:r w:rsidRPr="00E25166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E25166">
              <w:rPr>
                <w:rStyle w:val="Hyperlink"/>
                <w:noProof/>
              </w:rPr>
              <w:t>Gewenste situatie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CC815" w14:textId="25B0A370" w:rsidR="008D06DF" w:rsidRDefault="008D06DF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8727085" w:history="1">
            <w:r w:rsidRPr="00E25166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E25166">
              <w:rPr>
                <w:rStyle w:val="Hyperlink"/>
                <w:noProof/>
              </w:rPr>
              <w:t>Het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4873F" w14:textId="2F1F1B59" w:rsidR="008D06DF" w:rsidRDefault="008D06DF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8727086" w:history="1">
            <w:r w:rsidRPr="00E25166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E25166">
              <w:rPr>
                <w:rStyle w:val="Hyperlink"/>
                <w:noProof/>
              </w:rPr>
              <w:t>Product eisen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56FE0" w14:textId="10164FCD" w:rsidR="008D06DF" w:rsidRDefault="008D06DF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8727087" w:history="1">
            <w:r w:rsidRPr="00E25166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E25166">
              <w:rPr>
                <w:rStyle w:val="Hyperlink"/>
                <w:noProof/>
              </w:rPr>
              <w:t>Doelgroep(en)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1C51C" w14:textId="38B93063" w:rsidR="008D06DF" w:rsidRDefault="008D06DF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8727088" w:history="1">
            <w:r w:rsidRPr="00E25166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E25166">
              <w:rPr>
                <w:rStyle w:val="Hyperlink"/>
                <w:noProof/>
              </w:rPr>
              <w:t>Projectdoelstelling(en)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389C0" w14:textId="080E970B" w:rsidR="008D06DF" w:rsidRDefault="008D06DF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8727089" w:history="1">
            <w:r w:rsidRPr="00E25166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E25166">
              <w:rPr>
                <w:rStyle w:val="Hyperlink"/>
                <w:noProof/>
              </w:rPr>
              <w:t>Technieken en codeconventies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88EFF" w14:textId="66C60107" w:rsidR="008D06DF" w:rsidRDefault="008D06DF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8727090" w:history="1">
            <w:r w:rsidRPr="00E25166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E25166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EC29A" w14:textId="6712BD67" w:rsidR="00F54C8A" w:rsidRDefault="00F54C8A">
          <w:r>
            <w:rPr>
              <w:b/>
              <w:bCs/>
            </w:rPr>
            <w:fldChar w:fldCharType="end"/>
          </w:r>
        </w:p>
      </w:sdtContent>
    </w:sdt>
    <w:p w14:paraId="26DC6636" w14:textId="77777777" w:rsidR="007A68DD" w:rsidRDefault="007A68D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049FE68" w14:textId="2648EAAC" w:rsidR="00F54C8A" w:rsidRDefault="00F54C8A" w:rsidP="00820376">
      <w:pPr>
        <w:pStyle w:val="Kop1"/>
      </w:pPr>
      <w:bookmarkStart w:id="1" w:name="_Toc118727081"/>
      <w:r w:rsidRPr="00222411">
        <w:lastRenderedPageBreak/>
        <w:t>Inleiding</w:t>
      </w:r>
      <w:bookmarkEnd w:id="1"/>
    </w:p>
    <w:p w14:paraId="61B1BEFC" w14:textId="412B83BB" w:rsidR="00A257DF" w:rsidRDefault="00A257DF" w:rsidP="00222411">
      <w:pPr>
        <w:pStyle w:val="Kop1"/>
      </w:pPr>
      <w:bookmarkStart w:id="2" w:name="_Toc118727082"/>
      <w:r>
        <w:t xml:space="preserve">Missie van de </w:t>
      </w:r>
      <w:r w:rsidR="00056AB7">
        <w:t>k</w:t>
      </w:r>
      <w:r>
        <w:t>lant</w:t>
      </w:r>
      <w:bookmarkEnd w:id="2"/>
    </w:p>
    <w:p w14:paraId="487BCDB9" w14:textId="77777777" w:rsidR="00577FCB" w:rsidRPr="004C1F7C" w:rsidRDefault="00577FCB"/>
    <w:p w14:paraId="32753E0C" w14:textId="12B2F973" w:rsidR="00A257DF" w:rsidRDefault="00A257DF" w:rsidP="00222411">
      <w:pPr>
        <w:pStyle w:val="Kop1"/>
      </w:pPr>
      <w:bookmarkStart w:id="3" w:name="_Toc118727083"/>
      <w:r>
        <w:t xml:space="preserve">Huidige </w:t>
      </w:r>
      <w:r w:rsidR="00056AB7">
        <w:t>s</w:t>
      </w:r>
      <w:r>
        <w:t>ituatie</w:t>
      </w:r>
      <w:bookmarkEnd w:id="3"/>
    </w:p>
    <w:p w14:paraId="401FA60F" w14:textId="77777777" w:rsidR="00577FCB" w:rsidRPr="00DE5AC7" w:rsidRDefault="00577FCB"/>
    <w:p w14:paraId="0A6B7760" w14:textId="77777777" w:rsidR="00A257DF" w:rsidRDefault="00A257DF" w:rsidP="00222411">
      <w:pPr>
        <w:pStyle w:val="Kop1"/>
      </w:pPr>
      <w:bookmarkStart w:id="4" w:name="_Toc118727084"/>
      <w:r>
        <w:t xml:space="preserve">Gewenste </w:t>
      </w:r>
      <w:r w:rsidR="00056AB7">
        <w:t>s</w:t>
      </w:r>
      <w:r>
        <w:t>ituatie</w:t>
      </w:r>
      <w:bookmarkEnd w:id="4"/>
    </w:p>
    <w:p w14:paraId="607420F9" w14:textId="77777777" w:rsidR="00DE5AC7" w:rsidRDefault="00DE5AC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B7BDFF7" w14:textId="572C7AE9" w:rsidR="00A257DF" w:rsidRDefault="007A68DD" w:rsidP="00222411">
      <w:pPr>
        <w:pStyle w:val="Kop1"/>
      </w:pPr>
      <w:bookmarkStart w:id="5" w:name="_Toc118727085"/>
      <w:r>
        <w:lastRenderedPageBreak/>
        <w:t xml:space="preserve">Het </w:t>
      </w:r>
      <w:r w:rsidR="00056AB7">
        <w:t>p</w:t>
      </w:r>
      <w:r>
        <w:t>roduct</w:t>
      </w:r>
      <w:bookmarkEnd w:id="5"/>
    </w:p>
    <w:p w14:paraId="265F1B1C" w14:textId="77777777" w:rsidR="007A68DD" w:rsidRDefault="007A68DD" w:rsidP="007A68DD"/>
    <w:p w14:paraId="299FB985" w14:textId="0C470274" w:rsidR="007A68DD" w:rsidRDefault="00802D6C" w:rsidP="00222411">
      <w:pPr>
        <w:pStyle w:val="Kop2"/>
      </w:pPr>
      <w:bookmarkStart w:id="6" w:name="_Toc118727086"/>
      <w:r>
        <w:t>Product</w:t>
      </w:r>
      <w:r w:rsidR="007A68DD">
        <w:t xml:space="preserve"> eisen</w:t>
      </w:r>
      <w:bookmarkEnd w:id="6"/>
    </w:p>
    <w:p w14:paraId="156C1C58" w14:textId="77777777" w:rsidR="000C1179" w:rsidRPr="006A0152" w:rsidRDefault="000C1179" w:rsidP="000C1179"/>
    <w:p w14:paraId="66327BD2" w14:textId="348C8CD3" w:rsidR="00CB6B3A" w:rsidRDefault="007A68DD" w:rsidP="00CB6B3A">
      <w:pPr>
        <w:pStyle w:val="Kop1"/>
      </w:pPr>
      <w:bookmarkStart w:id="7" w:name="_Toc118727087"/>
      <w:r>
        <w:t>Doelgroep(en)</w:t>
      </w:r>
      <w:bookmarkEnd w:id="7"/>
    </w:p>
    <w:p w14:paraId="569740A9" w14:textId="467275C6" w:rsidR="007A68DD" w:rsidRDefault="007A68D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39889DC" w14:textId="505AA3B6" w:rsidR="007A68DD" w:rsidRDefault="007A68DD" w:rsidP="00222411">
      <w:pPr>
        <w:pStyle w:val="Kop1"/>
      </w:pPr>
      <w:bookmarkStart w:id="8" w:name="_Toc118727088"/>
      <w:r>
        <w:t>Projectdoelstelling(en)</w:t>
      </w:r>
      <w:bookmarkEnd w:id="8"/>
    </w:p>
    <w:p w14:paraId="6CF66894" w14:textId="6A3A80E5" w:rsidR="00056AB7" w:rsidRDefault="00056AB7" w:rsidP="00056AB7"/>
    <w:p w14:paraId="11286F92" w14:textId="574CFE24" w:rsidR="003C20F8" w:rsidRDefault="003C20F8" w:rsidP="00056AB7"/>
    <w:p w14:paraId="0EAFB280" w14:textId="4E7B980D" w:rsidR="003C20F8" w:rsidRDefault="003C20F8" w:rsidP="003C20F8">
      <w:pPr>
        <w:pStyle w:val="Kop1"/>
      </w:pPr>
      <w:bookmarkStart w:id="9" w:name="_Toc118727089"/>
      <w:r>
        <w:t>Technieken en codeconventies</w:t>
      </w:r>
      <w:bookmarkEnd w:id="9"/>
    </w:p>
    <w:p w14:paraId="3FBE9D92" w14:textId="055F7E6B" w:rsidR="003C20F8" w:rsidRDefault="003C20F8" w:rsidP="00056AB7"/>
    <w:p w14:paraId="587F92C8" w14:textId="751E341B" w:rsidR="003C20F8" w:rsidRDefault="003C20F8" w:rsidP="00056AB7"/>
    <w:p w14:paraId="05A88ED6" w14:textId="6B1E3D22" w:rsidR="002615C4" w:rsidRDefault="002615C4" w:rsidP="002615C4">
      <w:pPr>
        <w:pStyle w:val="Kop1"/>
      </w:pPr>
      <w:bookmarkStart w:id="10" w:name="_Toc118727090"/>
      <w:r w:rsidRPr="00F205B8">
        <w:t xml:space="preserve">User </w:t>
      </w:r>
      <w:proofErr w:type="spellStart"/>
      <w:r w:rsidRPr="00F205B8">
        <w:t>Stor</w:t>
      </w:r>
      <w:r w:rsidR="00031E70">
        <w:t>ies</w:t>
      </w:r>
      <w:bookmarkEnd w:id="10"/>
      <w:proofErr w:type="spellEnd"/>
    </w:p>
    <w:p w14:paraId="2E7C66D5" w14:textId="61CD1586" w:rsidR="002615C4" w:rsidRDefault="002615C4" w:rsidP="002615C4">
      <w:r>
        <w:t>In dit hoofdstuk bespreken we user-</w:t>
      </w:r>
      <w:proofErr w:type="spellStart"/>
      <w:r>
        <w:t>stories</w:t>
      </w:r>
      <w:proofErr w:type="spellEnd"/>
      <w:r>
        <w:t xml:space="preserve"> die bedacht zijn voor dit project </w:t>
      </w:r>
    </w:p>
    <w:p w14:paraId="7581D0F8" w14:textId="77F7197D" w:rsidR="002615C4" w:rsidRDefault="002615C4" w:rsidP="002615C4">
      <w:r>
        <w:t xml:space="preserve">Geef hier de prioriteit van de user </w:t>
      </w:r>
      <w:proofErr w:type="spellStart"/>
      <w:r>
        <w:t>stories</w:t>
      </w:r>
      <w:proofErr w:type="spellEnd"/>
      <w:r>
        <w:t xml:space="preserve"> aan. Maak gebruik van </w:t>
      </w:r>
      <w:proofErr w:type="spellStart"/>
      <w:r>
        <w:t>MoSCoW</w:t>
      </w:r>
      <w:proofErr w:type="spellEnd"/>
      <w:r>
        <w:t>.</w:t>
      </w:r>
      <w:r w:rsidR="008D06DF">
        <w:t xml:space="preserve"> ( must, </w:t>
      </w:r>
      <w:proofErr w:type="spellStart"/>
      <w:r w:rsidR="008D06DF">
        <w:t>should</w:t>
      </w:r>
      <w:proofErr w:type="spellEnd"/>
      <w:r w:rsidR="008D06DF">
        <w:t xml:space="preserve"> , </w:t>
      </w:r>
      <w:proofErr w:type="spellStart"/>
      <w:r w:rsidR="008D06DF">
        <w:t>could</w:t>
      </w:r>
      <w:proofErr w:type="spellEnd"/>
      <w:r w:rsidR="008D06DF">
        <w:t xml:space="preserve">, </w:t>
      </w:r>
      <w:proofErr w:type="spellStart"/>
      <w:r w:rsidR="008D06DF">
        <w:t>would</w:t>
      </w:r>
      <w:proofErr w:type="spellEnd"/>
      <w:r w:rsidR="008D06DF">
        <w:t>). Geef ook aan hoe zwaar jullie denken dat deze US is (licht, gemiddeld, zwaar)</w:t>
      </w:r>
      <w:r w:rsidR="00C83ECD">
        <w:t>.</w:t>
      </w:r>
    </w:p>
    <w:p w14:paraId="103AA0E6" w14:textId="77777777" w:rsidR="002615C4" w:rsidRDefault="002615C4" w:rsidP="002615C4"/>
    <w:tbl>
      <w:tblPr>
        <w:tblStyle w:val="Tabelraster"/>
        <w:tblW w:w="9016" w:type="dxa"/>
        <w:tblLook w:val="04A0" w:firstRow="1" w:lastRow="0" w:firstColumn="1" w:lastColumn="0" w:noHBand="0" w:noVBand="1"/>
      </w:tblPr>
      <w:tblGrid>
        <w:gridCol w:w="1123"/>
        <w:gridCol w:w="5818"/>
        <w:gridCol w:w="1122"/>
        <w:gridCol w:w="953"/>
      </w:tblGrid>
      <w:tr w:rsidR="008D06DF" w14:paraId="49BDC8A8" w14:textId="08A38A8B" w:rsidTr="008D06DF">
        <w:tc>
          <w:tcPr>
            <w:tcW w:w="1123" w:type="dxa"/>
          </w:tcPr>
          <w:p w14:paraId="343B5320" w14:textId="77777777" w:rsidR="008D06DF" w:rsidRDefault="008D06DF" w:rsidP="002837FB">
            <w:r>
              <w:t xml:space="preserve">Nummer </w:t>
            </w:r>
          </w:p>
        </w:tc>
        <w:tc>
          <w:tcPr>
            <w:tcW w:w="5818" w:type="dxa"/>
          </w:tcPr>
          <w:p w14:paraId="62F0B59C" w14:textId="77777777" w:rsidR="008D06DF" w:rsidRDefault="008D06DF" w:rsidP="002837FB">
            <w:r>
              <w:t>User Story</w:t>
            </w:r>
          </w:p>
        </w:tc>
        <w:tc>
          <w:tcPr>
            <w:tcW w:w="1122" w:type="dxa"/>
          </w:tcPr>
          <w:p w14:paraId="47740A59" w14:textId="77777777" w:rsidR="008D06DF" w:rsidRDefault="008D06DF" w:rsidP="002837FB">
            <w:proofErr w:type="spellStart"/>
            <w:r>
              <w:t>MoSCoW</w:t>
            </w:r>
            <w:proofErr w:type="spellEnd"/>
          </w:p>
        </w:tc>
        <w:tc>
          <w:tcPr>
            <w:tcW w:w="953" w:type="dxa"/>
          </w:tcPr>
          <w:p w14:paraId="0506A435" w14:textId="065A058C" w:rsidR="008D06DF" w:rsidRDefault="008D06DF" w:rsidP="002837FB">
            <w:r>
              <w:t>Zwaarte</w:t>
            </w:r>
          </w:p>
        </w:tc>
      </w:tr>
      <w:tr w:rsidR="008D06DF" w14:paraId="6591C0C1" w14:textId="6AD63116" w:rsidTr="008D06DF">
        <w:tc>
          <w:tcPr>
            <w:tcW w:w="1123" w:type="dxa"/>
          </w:tcPr>
          <w:p w14:paraId="10C7A415" w14:textId="77777777" w:rsidR="008D06DF" w:rsidRDefault="008D06DF" w:rsidP="002837FB"/>
        </w:tc>
        <w:tc>
          <w:tcPr>
            <w:tcW w:w="5818" w:type="dxa"/>
          </w:tcPr>
          <w:p w14:paraId="55EE854E" w14:textId="77777777" w:rsidR="008D06DF" w:rsidRDefault="008D06DF" w:rsidP="002837FB"/>
        </w:tc>
        <w:tc>
          <w:tcPr>
            <w:tcW w:w="1122" w:type="dxa"/>
          </w:tcPr>
          <w:p w14:paraId="3A7CECB5" w14:textId="77777777" w:rsidR="008D06DF" w:rsidRDefault="008D06DF" w:rsidP="002837FB"/>
        </w:tc>
        <w:tc>
          <w:tcPr>
            <w:tcW w:w="953" w:type="dxa"/>
          </w:tcPr>
          <w:p w14:paraId="3625FCCC" w14:textId="77777777" w:rsidR="008D06DF" w:rsidRDefault="008D06DF" w:rsidP="002837FB"/>
        </w:tc>
      </w:tr>
      <w:tr w:rsidR="008D06DF" w14:paraId="46F711C6" w14:textId="6A5FF5D9" w:rsidTr="008D06DF">
        <w:tc>
          <w:tcPr>
            <w:tcW w:w="1123" w:type="dxa"/>
          </w:tcPr>
          <w:p w14:paraId="239CA6A0" w14:textId="77777777" w:rsidR="008D06DF" w:rsidRDefault="008D06DF" w:rsidP="002837FB">
            <w:r>
              <w:t>US1</w:t>
            </w:r>
          </w:p>
        </w:tc>
        <w:tc>
          <w:tcPr>
            <w:tcW w:w="5818" w:type="dxa"/>
          </w:tcPr>
          <w:p w14:paraId="4BB0FAED" w14:textId="77777777" w:rsidR="008D06DF" w:rsidRDefault="008D06DF" w:rsidP="002837FB"/>
        </w:tc>
        <w:tc>
          <w:tcPr>
            <w:tcW w:w="1122" w:type="dxa"/>
          </w:tcPr>
          <w:p w14:paraId="5F9735C8" w14:textId="77777777" w:rsidR="008D06DF" w:rsidRDefault="008D06DF" w:rsidP="002837FB"/>
        </w:tc>
        <w:tc>
          <w:tcPr>
            <w:tcW w:w="953" w:type="dxa"/>
          </w:tcPr>
          <w:p w14:paraId="7E677A91" w14:textId="77777777" w:rsidR="008D06DF" w:rsidRDefault="008D06DF" w:rsidP="002837FB"/>
        </w:tc>
      </w:tr>
      <w:tr w:rsidR="008D06DF" w14:paraId="77CFF8E4" w14:textId="62D60CBA" w:rsidTr="008D06DF">
        <w:tc>
          <w:tcPr>
            <w:tcW w:w="1123" w:type="dxa"/>
          </w:tcPr>
          <w:p w14:paraId="0F71A3C9" w14:textId="77777777" w:rsidR="008D06DF" w:rsidRDefault="008D06DF" w:rsidP="002837FB">
            <w:r>
              <w:t>US2</w:t>
            </w:r>
          </w:p>
        </w:tc>
        <w:tc>
          <w:tcPr>
            <w:tcW w:w="5818" w:type="dxa"/>
          </w:tcPr>
          <w:p w14:paraId="15A51B1B" w14:textId="77777777" w:rsidR="008D06DF" w:rsidRDefault="008D06DF" w:rsidP="002837FB"/>
        </w:tc>
        <w:tc>
          <w:tcPr>
            <w:tcW w:w="1122" w:type="dxa"/>
          </w:tcPr>
          <w:p w14:paraId="7A0DA06A" w14:textId="77777777" w:rsidR="008D06DF" w:rsidRDefault="008D06DF" w:rsidP="002837FB"/>
        </w:tc>
        <w:tc>
          <w:tcPr>
            <w:tcW w:w="953" w:type="dxa"/>
          </w:tcPr>
          <w:p w14:paraId="48B325BE" w14:textId="77777777" w:rsidR="008D06DF" w:rsidRDefault="008D06DF" w:rsidP="002837FB"/>
        </w:tc>
      </w:tr>
      <w:tr w:rsidR="008D06DF" w14:paraId="6DF5FF56" w14:textId="1BBBD2A0" w:rsidTr="008D06DF">
        <w:tc>
          <w:tcPr>
            <w:tcW w:w="1123" w:type="dxa"/>
          </w:tcPr>
          <w:p w14:paraId="008C42BC" w14:textId="77777777" w:rsidR="008D06DF" w:rsidRDefault="008D06DF" w:rsidP="002837FB">
            <w:r>
              <w:t>US3</w:t>
            </w:r>
          </w:p>
        </w:tc>
        <w:tc>
          <w:tcPr>
            <w:tcW w:w="5818" w:type="dxa"/>
          </w:tcPr>
          <w:p w14:paraId="1FE8DC2C" w14:textId="77777777" w:rsidR="008D06DF" w:rsidRDefault="008D06DF" w:rsidP="002837FB"/>
        </w:tc>
        <w:tc>
          <w:tcPr>
            <w:tcW w:w="1122" w:type="dxa"/>
          </w:tcPr>
          <w:p w14:paraId="43534E77" w14:textId="77777777" w:rsidR="008D06DF" w:rsidRDefault="008D06DF" w:rsidP="002837FB"/>
        </w:tc>
        <w:tc>
          <w:tcPr>
            <w:tcW w:w="953" w:type="dxa"/>
          </w:tcPr>
          <w:p w14:paraId="0F8C0D7C" w14:textId="77777777" w:rsidR="008D06DF" w:rsidRDefault="008D06DF" w:rsidP="002837FB"/>
        </w:tc>
      </w:tr>
      <w:tr w:rsidR="008D06DF" w14:paraId="040E7CEC" w14:textId="0AEDFADC" w:rsidTr="008D06DF">
        <w:tc>
          <w:tcPr>
            <w:tcW w:w="1123" w:type="dxa"/>
          </w:tcPr>
          <w:p w14:paraId="11516F25" w14:textId="77777777" w:rsidR="008D06DF" w:rsidRDefault="008D06DF" w:rsidP="002837FB"/>
        </w:tc>
        <w:tc>
          <w:tcPr>
            <w:tcW w:w="5818" w:type="dxa"/>
          </w:tcPr>
          <w:p w14:paraId="7C219D4E" w14:textId="77777777" w:rsidR="008D06DF" w:rsidRDefault="008D06DF" w:rsidP="002837FB"/>
        </w:tc>
        <w:tc>
          <w:tcPr>
            <w:tcW w:w="1122" w:type="dxa"/>
          </w:tcPr>
          <w:p w14:paraId="309CA263" w14:textId="77777777" w:rsidR="008D06DF" w:rsidRDefault="008D06DF" w:rsidP="002837FB"/>
        </w:tc>
        <w:tc>
          <w:tcPr>
            <w:tcW w:w="953" w:type="dxa"/>
          </w:tcPr>
          <w:p w14:paraId="66BD6EDC" w14:textId="77777777" w:rsidR="008D06DF" w:rsidRDefault="008D06DF" w:rsidP="002837FB"/>
        </w:tc>
      </w:tr>
      <w:tr w:rsidR="008D06DF" w14:paraId="4653FE69" w14:textId="0C52DCD2" w:rsidTr="008D06DF">
        <w:tc>
          <w:tcPr>
            <w:tcW w:w="1123" w:type="dxa"/>
          </w:tcPr>
          <w:p w14:paraId="3ADB0BC1" w14:textId="77777777" w:rsidR="008D06DF" w:rsidRDefault="008D06DF" w:rsidP="002837FB"/>
        </w:tc>
        <w:tc>
          <w:tcPr>
            <w:tcW w:w="5818" w:type="dxa"/>
          </w:tcPr>
          <w:p w14:paraId="005EB06D" w14:textId="77777777" w:rsidR="008D06DF" w:rsidRDefault="008D06DF" w:rsidP="002837FB"/>
        </w:tc>
        <w:tc>
          <w:tcPr>
            <w:tcW w:w="1122" w:type="dxa"/>
          </w:tcPr>
          <w:p w14:paraId="4BA2F9BF" w14:textId="77777777" w:rsidR="008D06DF" w:rsidRDefault="008D06DF" w:rsidP="002837FB"/>
        </w:tc>
        <w:tc>
          <w:tcPr>
            <w:tcW w:w="953" w:type="dxa"/>
          </w:tcPr>
          <w:p w14:paraId="61EE112B" w14:textId="77777777" w:rsidR="008D06DF" w:rsidRDefault="008D06DF" w:rsidP="002837FB"/>
        </w:tc>
      </w:tr>
      <w:tr w:rsidR="008D06DF" w14:paraId="34E500AF" w14:textId="05159742" w:rsidTr="008D06DF">
        <w:tc>
          <w:tcPr>
            <w:tcW w:w="1123" w:type="dxa"/>
          </w:tcPr>
          <w:p w14:paraId="1F53EB32" w14:textId="77777777" w:rsidR="008D06DF" w:rsidRDefault="008D06DF" w:rsidP="002837FB"/>
        </w:tc>
        <w:tc>
          <w:tcPr>
            <w:tcW w:w="5818" w:type="dxa"/>
          </w:tcPr>
          <w:p w14:paraId="7172A9F6" w14:textId="77777777" w:rsidR="008D06DF" w:rsidRDefault="008D06DF" w:rsidP="002837FB"/>
        </w:tc>
        <w:tc>
          <w:tcPr>
            <w:tcW w:w="1122" w:type="dxa"/>
          </w:tcPr>
          <w:p w14:paraId="56EF4989" w14:textId="77777777" w:rsidR="008D06DF" w:rsidRDefault="008D06DF" w:rsidP="002837FB"/>
        </w:tc>
        <w:tc>
          <w:tcPr>
            <w:tcW w:w="953" w:type="dxa"/>
          </w:tcPr>
          <w:p w14:paraId="28588363" w14:textId="77777777" w:rsidR="008D06DF" w:rsidRDefault="008D06DF" w:rsidP="002837FB"/>
        </w:tc>
      </w:tr>
    </w:tbl>
    <w:p w14:paraId="22C1F389" w14:textId="378FCBE0" w:rsidR="002615C4" w:rsidRPr="00056AB7" w:rsidRDefault="002615C4" w:rsidP="00056AB7"/>
    <w:sectPr w:rsidR="002615C4" w:rsidRPr="00056AB7" w:rsidSect="00A257DF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5AAA4" w14:textId="77777777" w:rsidR="00A94724" w:rsidRDefault="00A94724" w:rsidP="00A257DF">
      <w:pPr>
        <w:spacing w:after="0" w:line="240" w:lineRule="auto"/>
      </w:pPr>
      <w:r>
        <w:separator/>
      </w:r>
    </w:p>
  </w:endnote>
  <w:endnote w:type="continuationSeparator" w:id="0">
    <w:p w14:paraId="4858595E" w14:textId="77777777" w:rsidR="00A94724" w:rsidRDefault="00A94724" w:rsidP="00A2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57563" w14:textId="2414F7DF" w:rsidR="00222411" w:rsidRDefault="009427AF" w:rsidP="00222411">
    <w:pPr>
      <w:pStyle w:val="Voettekst"/>
    </w:pPr>
    <w:bookmarkStart w:id="13" w:name="_Hlk45091963"/>
    <w:r>
      <w:t>K</w:t>
    </w:r>
    <w:r w:rsidR="00F70932">
      <w:t>lant:</w:t>
    </w:r>
    <w:bookmarkEnd w:id="13"/>
    <w:r w:rsidR="00222411">
      <w:tab/>
    </w:r>
    <w:r w:rsidR="00F70932">
      <w:t>ROC Mondriaan</w:t>
    </w:r>
    <w:r w:rsidR="00222411">
      <w:tab/>
    </w:r>
    <w:sdt>
      <w:sdtPr>
        <w:id w:val="-871072171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 w:rsidR="00222411">
              <w:t xml:space="preserve">Page </w:t>
            </w:r>
            <w:r w:rsidR="00222411">
              <w:rPr>
                <w:b/>
                <w:bCs/>
                <w:sz w:val="24"/>
                <w:szCs w:val="24"/>
              </w:rPr>
              <w:fldChar w:fldCharType="begin"/>
            </w:r>
            <w:r w:rsidR="00222411">
              <w:rPr>
                <w:b/>
                <w:bCs/>
              </w:rPr>
              <w:instrText xml:space="preserve"> PAGE </w:instrText>
            </w:r>
            <w:r w:rsidR="00222411">
              <w:rPr>
                <w:b/>
                <w:bCs/>
                <w:sz w:val="24"/>
                <w:szCs w:val="24"/>
              </w:rPr>
              <w:fldChar w:fldCharType="separate"/>
            </w:r>
            <w:r w:rsidR="00222411">
              <w:rPr>
                <w:b/>
                <w:bCs/>
                <w:noProof/>
              </w:rPr>
              <w:t>2</w:t>
            </w:r>
            <w:r w:rsidR="00222411">
              <w:rPr>
                <w:b/>
                <w:bCs/>
                <w:sz w:val="24"/>
                <w:szCs w:val="24"/>
              </w:rPr>
              <w:fldChar w:fldCharType="end"/>
            </w:r>
            <w:r w:rsidR="00222411">
              <w:t xml:space="preserve"> of </w:t>
            </w:r>
            <w:r w:rsidR="00222411">
              <w:rPr>
                <w:b/>
                <w:bCs/>
                <w:sz w:val="24"/>
                <w:szCs w:val="24"/>
              </w:rPr>
              <w:fldChar w:fldCharType="begin"/>
            </w:r>
            <w:r w:rsidR="00222411">
              <w:rPr>
                <w:b/>
                <w:bCs/>
              </w:rPr>
              <w:instrText xml:space="preserve"> NUMPAGES  </w:instrText>
            </w:r>
            <w:r w:rsidR="00222411">
              <w:rPr>
                <w:b/>
                <w:bCs/>
                <w:sz w:val="24"/>
                <w:szCs w:val="24"/>
              </w:rPr>
              <w:fldChar w:fldCharType="separate"/>
            </w:r>
            <w:r w:rsidR="00222411">
              <w:rPr>
                <w:b/>
                <w:bCs/>
                <w:noProof/>
              </w:rPr>
              <w:t>2</w:t>
            </w:r>
            <w:r w:rsidR="00222411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E5514EF" w14:textId="77777777" w:rsidR="007A68DD" w:rsidRDefault="007A68D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98FB3" w14:textId="77777777" w:rsidR="00A94724" w:rsidRDefault="00A94724" w:rsidP="00A257DF">
      <w:pPr>
        <w:spacing w:after="0" w:line="240" w:lineRule="auto"/>
      </w:pPr>
      <w:r>
        <w:separator/>
      </w:r>
    </w:p>
  </w:footnote>
  <w:footnote w:type="continuationSeparator" w:id="0">
    <w:p w14:paraId="27409C48" w14:textId="77777777" w:rsidR="00A94724" w:rsidRDefault="00A94724" w:rsidP="00A2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1C0B2" w14:textId="1B0C0EBC" w:rsidR="007A68DD" w:rsidRDefault="007A68DD">
    <w:pPr>
      <w:pStyle w:val="Koptekst"/>
    </w:pPr>
    <w:bookmarkStart w:id="11" w:name="_Hlk45091329"/>
    <w:bookmarkStart w:id="12" w:name="_Hlk45091330"/>
    <w:r>
      <w:t>Behoefteanalyse</w:t>
    </w:r>
    <w:r>
      <w:tab/>
    </w:r>
    <w:r w:rsidR="00222411">
      <w:t>Team</w:t>
    </w:r>
    <w:r>
      <w:tab/>
      <w:t>Project</w:t>
    </w:r>
    <w:r>
      <w:tab/>
    </w:r>
    <w:bookmarkEnd w:id="11"/>
    <w:bookmarkEnd w:id="1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E6718"/>
    <w:multiLevelType w:val="multilevel"/>
    <w:tmpl w:val="78D896E6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B4C0EEC"/>
    <w:multiLevelType w:val="hybridMultilevel"/>
    <w:tmpl w:val="8544E1A6"/>
    <w:lvl w:ilvl="0" w:tplc="0F1878EE">
      <w:start w:val="1"/>
      <w:numFmt w:val="decimal"/>
      <w:pStyle w:val="Kopvaninhoudsopgave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F7007D"/>
    <w:multiLevelType w:val="hybridMultilevel"/>
    <w:tmpl w:val="B798C7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F4B2B"/>
    <w:multiLevelType w:val="hybridMultilevel"/>
    <w:tmpl w:val="F60004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9841283">
    <w:abstractNumId w:val="3"/>
  </w:num>
  <w:num w:numId="2" w16cid:durableId="83845712">
    <w:abstractNumId w:val="1"/>
  </w:num>
  <w:num w:numId="3" w16cid:durableId="1009064757">
    <w:abstractNumId w:val="0"/>
  </w:num>
  <w:num w:numId="4" w16cid:durableId="3046316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455"/>
    <w:rsid w:val="00001705"/>
    <w:rsid w:val="000047B4"/>
    <w:rsid w:val="00031E70"/>
    <w:rsid w:val="000502ED"/>
    <w:rsid w:val="00051653"/>
    <w:rsid w:val="00056AB7"/>
    <w:rsid w:val="000A70D3"/>
    <w:rsid w:val="000B19DB"/>
    <w:rsid w:val="000B4D5C"/>
    <w:rsid w:val="000C1179"/>
    <w:rsid w:val="000D02FF"/>
    <w:rsid w:val="00126F70"/>
    <w:rsid w:val="0014223B"/>
    <w:rsid w:val="001444DC"/>
    <w:rsid w:val="00164851"/>
    <w:rsid w:val="0017377D"/>
    <w:rsid w:val="00195E40"/>
    <w:rsid w:val="001D6F23"/>
    <w:rsid w:val="00222411"/>
    <w:rsid w:val="002615C4"/>
    <w:rsid w:val="00267FD4"/>
    <w:rsid w:val="002E48C3"/>
    <w:rsid w:val="0031115F"/>
    <w:rsid w:val="00313209"/>
    <w:rsid w:val="003258CA"/>
    <w:rsid w:val="0033319D"/>
    <w:rsid w:val="003767BA"/>
    <w:rsid w:val="003C20F8"/>
    <w:rsid w:val="003E3D38"/>
    <w:rsid w:val="00401287"/>
    <w:rsid w:val="004148AE"/>
    <w:rsid w:val="004C1777"/>
    <w:rsid w:val="004C1F7C"/>
    <w:rsid w:val="004E3368"/>
    <w:rsid w:val="004E3D01"/>
    <w:rsid w:val="004F2C7F"/>
    <w:rsid w:val="0056778B"/>
    <w:rsid w:val="00577FCB"/>
    <w:rsid w:val="0058514C"/>
    <w:rsid w:val="005B1733"/>
    <w:rsid w:val="005B2E2A"/>
    <w:rsid w:val="005B6DDA"/>
    <w:rsid w:val="005C191F"/>
    <w:rsid w:val="005C685B"/>
    <w:rsid w:val="00622ED2"/>
    <w:rsid w:val="00623222"/>
    <w:rsid w:val="00623445"/>
    <w:rsid w:val="00651EE3"/>
    <w:rsid w:val="00660992"/>
    <w:rsid w:val="006729E8"/>
    <w:rsid w:val="006A0152"/>
    <w:rsid w:val="006A26DC"/>
    <w:rsid w:val="006A3780"/>
    <w:rsid w:val="006B24B3"/>
    <w:rsid w:val="006E7A3F"/>
    <w:rsid w:val="006F503C"/>
    <w:rsid w:val="00703A12"/>
    <w:rsid w:val="007275D7"/>
    <w:rsid w:val="0075353F"/>
    <w:rsid w:val="007A68DD"/>
    <w:rsid w:val="007D62ED"/>
    <w:rsid w:val="007F694C"/>
    <w:rsid w:val="007F7679"/>
    <w:rsid w:val="00802D6C"/>
    <w:rsid w:val="00820376"/>
    <w:rsid w:val="00872CD0"/>
    <w:rsid w:val="008D06DF"/>
    <w:rsid w:val="009427AF"/>
    <w:rsid w:val="00953455"/>
    <w:rsid w:val="009A329B"/>
    <w:rsid w:val="009E57A4"/>
    <w:rsid w:val="00A257DF"/>
    <w:rsid w:val="00A50CF4"/>
    <w:rsid w:val="00A522AD"/>
    <w:rsid w:val="00A52CB3"/>
    <w:rsid w:val="00A54DF7"/>
    <w:rsid w:val="00A94724"/>
    <w:rsid w:val="00AB3F38"/>
    <w:rsid w:val="00AD41A2"/>
    <w:rsid w:val="00AD78C6"/>
    <w:rsid w:val="00AF08B5"/>
    <w:rsid w:val="00B54FB0"/>
    <w:rsid w:val="00BB388D"/>
    <w:rsid w:val="00BC25E6"/>
    <w:rsid w:val="00C1754E"/>
    <w:rsid w:val="00C40C90"/>
    <w:rsid w:val="00C5745F"/>
    <w:rsid w:val="00C80CC1"/>
    <w:rsid w:val="00C83E6F"/>
    <w:rsid w:val="00C83ECD"/>
    <w:rsid w:val="00C90C8F"/>
    <w:rsid w:val="00CA7FD9"/>
    <w:rsid w:val="00CB0D3E"/>
    <w:rsid w:val="00CB6B3A"/>
    <w:rsid w:val="00CD1AF8"/>
    <w:rsid w:val="00D928B1"/>
    <w:rsid w:val="00DC3490"/>
    <w:rsid w:val="00DC7E50"/>
    <w:rsid w:val="00DE2F76"/>
    <w:rsid w:val="00DE5AC7"/>
    <w:rsid w:val="00E5762C"/>
    <w:rsid w:val="00E81A9F"/>
    <w:rsid w:val="00EA229D"/>
    <w:rsid w:val="00EB06B3"/>
    <w:rsid w:val="00EB4C81"/>
    <w:rsid w:val="00F20B3B"/>
    <w:rsid w:val="00F45B3B"/>
    <w:rsid w:val="00F54C8A"/>
    <w:rsid w:val="00F70932"/>
    <w:rsid w:val="00FD3CB1"/>
    <w:rsid w:val="00FE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467F03"/>
  <w15:chartTrackingRefBased/>
  <w15:docId w15:val="{40E6D5E0-CDF4-42E2-8070-F20E1242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224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2241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2241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2241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2241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2241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2241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2241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2241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257DF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257DF"/>
    <w:rPr>
      <w:rFonts w:eastAsiaTheme="minorEastAsia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257DF"/>
  </w:style>
  <w:style w:type="paragraph" w:styleId="Voettekst">
    <w:name w:val="footer"/>
    <w:basedOn w:val="Standaard"/>
    <w:link w:val="Voettekst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257DF"/>
  </w:style>
  <w:style w:type="character" w:customStyle="1" w:styleId="Kop1Char">
    <w:name w:val="Kop 1 Char"/>
    <w:basedOn w:val="Standaardalinea-lettertype"/>
    <w:link w:val="Kop1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54C8A"/>
    <w:pPr>
      <w:numPr>
        <w:numId w:val="2"/>
      </w:num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54C8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F54C8A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F54C8A"/>
    <w:rPr>
      <w:color w:val="0563C1" w:themeColor="hyperlink"/>
      <w:u w:val="single"/>
    </w:rPr>
  </w:style>
  <w:style w:type="character" w:styleId="Subtielebenadrukking">
    <w:name w:val="Subtle Emphasis"/>
    <w:basedOn w:val="Standaardalinea-lettertype"/>
    <w:uiPriority w:val="19"/>
    <w:qFormat/>
    <w:rsid w:val="00F54C8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54C8A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0B4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B4D5C"/>
    <w:rPr>
      <w:rFonts w:ascii="Segoe UI" w:hAnsi="Segoe UI" w:cs="Segoe UI"/>
      <w:sz w:val="18"/>
      <w:szCs w:val="1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224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224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2241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224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2241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224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224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raster">
    <w:name w:val="Table Grid"/>
    <w:basedOn w:val="Standaardtabel"/>
    <w:uiPriority w:val="39"/>
    <w:rsid w:val="00261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rie\Downloads\OneDrive_1_08-07-2020\Behoefteanalys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</PublishDate>
  <Abstract>De productvision van de Klant </Abstract>
  <CompanyAddress>Den Haag</CompanyAddress>
  <CompanyPhone/>
  <CompanyFax/>
  <CompanyEmail>1K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E0CE36BEB3DF4C98CD2CE574A326DE" ma:contentTypeVersion="13" ma:contentTypeDescription="Create a new document." ma:contentTypeScope="" ma:versionID="fe207a8a7d4c6455ed6c25745665a6e4">
  <xsd:schema xmlns:xsd="http://www.w3.org/2001/XMLSchema" xmlns:xs="http://www.w3.org/2001/XMLSchema" xmlns:p="http://schemas.microsoft.com/office/2006/metadata/properties" xmlns:ns2="ce1a0027-a81d-4bf9-bfd6-fa04654dd1f8" xmlns:ns3="d3c82a79-5c83-4c58-9974-38044a4d4d58" targetNamespace="http://schemas.microsoft.com/office/2006/metadata/properties" ma:root="true" ma:fieldsID="e3d4c9127e964ec530513b67ca8ed84e" ns2:_="" ns3:_="">
    <xsd:import namespace="ce1a0027-a81d-4bf9-bfd6-fa04654dd1f8"/>
    <xsd:import namespace="d3c82a79-5c83-4c58-9974-38044a4d4d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1a0027-a81d-4bf9-bfd6-fa04654dd1f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2a79-5c83-4c58-9974-38044a4d4d5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432841d-9eed-4b08-8e92-d76a8d69bd88}" ma:internalName="TaxCatchAll" ma:showField="CatchAllData" ma:web="d3c82a79-5c83-4c58-9974-38044a4d4d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3c82a79-5c83-4c58-9974-38044a4d4d58" xsi:nil="true"/>
    <lcf76f155ced4ddcb4097134ff3c332f xmlns="ce1a0027-a81d-4bf9-bfd6-fa04654dd1f8">
      <Terms xmlns="http://schemas.microsoft.com/office/infopath/2007/PartnerControls"/>
    </lcf76f155ced4ddcb4097134ff3c332f>
    <ReferenceId xmlns="ce1a0027-a81d-4bf9-bfd6-fa04654dd1f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CD1745-25F3-4911-A384-1B265B55ACCC}"/>
</file>

<file path=customXml/itemProps3.xml><?xml version="1.0" encoding="utf-8"?>
<ds:datastoreItem xmlns:ds="http://schemas.openxmlformats.org/officeDocument/2006/customXml" ds:itemID="{516825A4-B743-4155-A502-62F05A934368}">
  <ds:schemaRefs>
    <ds:schemaRef ds:uri="http://schemas.microsoft.com/office/2006/metadata/properties"/>
    <ds:schemaRef ds:uri="http://schemas.microsoft.com/office/infopath/2007/PartnerControls"/>
    <ds:schemaRef ds:uri="9c7db627-a19b-4420-ba46-d2da62c8f9f7"/>
    <ds:schemaRef ds:uri="http://schemas.microsoft.com/sharepoint/v3"/>
    <ds:schemaRef ds:uri="a95f19fb-cad5-4f59-9d9d-bfe7d2b05f17"/>
  </ds:schemaRefs>
</ds:datastoreItem>
</file>

<file path=customXml/itemProps4.xml><?xml version="1.0" encoding="utf-8"?>
<ds:datastoreItem xmlns:ds="http://schemas.openxmlformats.org/officeDocument/2006/customXml" ds:itemID="{EAB4D5AD-841C-4B99-B8FF-879B95B18D2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9656981-048F-4284-8989-603A95F5CD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Behoefteanalyse Template</Template>
  <TotalTime>11</TotalTime>
  <Pages>1</Pages>
  <Words>230</Words>
  <Characters>1269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Behoefteanalyse</vt:lpstr>
      <vt:lpstr>Behoefteanalyse</vt:lpstr>
    </vt:vector>
  </TitlesOfParts>
  <Company>ROC Mondriaan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Behoefteanalyse</dc:title>
  <dc:subject>PROJECT</dc:subject>
  <dc:creator>Roy Springer</dc:creator>
  <cp:keywords/>
  <dc:description/>
  <cp:lastModifiedBy>Willems, Z.</cp:lastModifiedBy>
  <cp:revision>10</cp:revision>
  <cp:lastPrinted>2019-10-02T10:33:00Z</cp:lastPrinted>
  <dcterms:created xsi:type="dcterms:W3CDTF">2022-09-30T08:54:00Z</dcterms:created>
  <dcterms:modified xsi:type="dcterms:W3CDTF">2022-11-07T14:26:00Z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0x010100D0E0CE36BEB3DF4C98CD2CE574A326DE</vt:lpwstr>
  </property>
  <property fmtid="{D5CDD505-2E9C-101B-9397-08002B2CF9AE}" pid="3" name="MediaServiceImageTags">
    <vt:lpwstr/>
  </property>
</Properties>
</file>