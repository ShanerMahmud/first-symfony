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2652AE6C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14:paraId="278BDB2A" w14:textId="5E0325F6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</w:t>
                                </w:r>
                                <w:r w:rsidR="000A3F20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5DA916BD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2652AE6C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14:paraId="278BDB2A" w14:textId="5E0325F6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</w:t>
                          </w:r>
                          <w:r w:rsidR="000A3F20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5DA916BD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00000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2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14B1236" w14:textId="63F70EE5" w:rsidR="000D6F43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261" w:history="1">
            <w:r w:rsidR="000D6F43" w:rsidRPr="00602904">
              <w:rPr>
                <w:rStyle w:val="Hyperlink"/>
                <w:noProof/>
              </w:rPr>
              <w:t>Inhoud</w:t>
            </w:r>
            <w:r w:rsidR="000D6F43">
              <w:rPr>
                <w:noProof/>
                <w:webHidden/>
              </w:rPr>
              <w:tab/>
            </w:r>
            <w:r w:rsidR="000D6F43">
              <w:rPr>
                <w:noProof/>
                <w:webHidden/>
              </w:rPr>
              <w:fldChar w:fldCharType="begin"/>
            </w:r>
            <w:r w:rsidR="000D6F43">
              <w:rPr>
                <w:noProof/>
                <w:webHidden/>
              </w:rPr>
              <w:instrText xml:space="preserve"> PAGEREF _Toc118727261 \h </w:instrText>
            </w:r>
            <w:r w:rsidR="000D6F43">
              <w:rPr>
                <w:noProof/>
                <w:webHidden/>
              </w:rPr>
            </w:r>
            <w:r w:rsidR="000D6F43">
              <w:rPr>
                <w:noProof/>
                <w:webHidden/>
              </w:rPr>
              <w:fldChar w:fldCharType="separate"/>
            </w:r>
            <w:r w:rsidR="000D6F43">
              <w:rPr>
                <w:noProof/>
                <w:webHidden/>
              </w:rPr>
              <w:t>1</w:t>
            </w:r>
            <w:r w:rsidR="000D6F43">
              <w:rPr>
                <w:noProof/>
                <w:webHidden/>
              </w:rPr>
              <w:fldChar w:fldCharType="end"/>
            </w:r>
          </w:hyperlink>
        </w:p>
        <w:p w14:paraId="38066128" w14:textId="0C8F2F20" w:rsidR="000D6F43" w:rsidRDefault="000D6F4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2" w:history="1">
            <w:r w:rsidRPr="0060290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02904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1691" w14:textId="2E2C5703" w:rsidR="000D6F43" w:rsidRDefault="000D6F4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3" w:history="1">
            <w:r w:rsidRPr="0060290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02904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B894" w14:textId="5449E05B" w:rsidR="000D6F43" w:rsidRDefault="000D6F4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264" w:history="1">
            <w:r w:rsidRPr="0060290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02904">
              <w:rPr>
                <w:rStyle w:val="Hyperlink"/>
                <w:noProof/>
              </w:rPr>
              <w:t>Screenshot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3845E1EE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118727262"/>
      <w:r>
        <w:lastRenderedPageBreak/>
        <w:t>ERD</w:t>
      </w:r>
      <w:bookmarkEnd w:id="1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118727263"/>
      <w:r w:rsidRPr="00DC3041">
        <w:lastRenderedPageBreak/>
        <w:t>Data Dictionary</w:t>
      </w:r>
      <w:bookmarkEnd w:id="2"/>
    </w:p>
    <w:p w14:paraId="7DC3E513" w14:textId="00AA475E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809560" w14:textId="22EF4E82" w:rsidR="000A3F20" w:rsidRDefault="000A3F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A6180E8" w14:textId="2C5663B8" w:rsidR="000A3F20" w:rsidRDefault="000A3F20" w:rsidP="000A3F20">
      <w:pPr>
        <w:pStyle w:val="Kop1"/>
      </w:pPr>
      <w:bookmarkStart w:id="3" w:name="_Toc118727264"/>
      <w:r>
        <w:lastRenderedPageBreak/>
        <w:t>Screenshot database</w:t>
      </w:r>
      <w:bookmarkEnd w:id="3"/>
    </w:p>
    <w:p w14:paraId="51A38CE8" w14:textId="77777777" w:rsidR="000A3F20" w:rsidRPr="00220134" w:rsidRDefault="000A3F20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0A3F20" w:rsidRPr="00220134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A645" w14:textId="77777777" w:rsidR="00905DFD" w:rsidRDefault="00905DFD" w:rsidP="00A257DF">
      <w:pPr>
        <w:spacing w:after="0" w:line="240" w:lineRule="auto"/>
      </w:pPr>
      <w:r>
        <w:separator/>
      </w:r>
    </w:p>
  </w:endnote>
  <w:endnote w:type="continuationSeparator" w:id="0">
    <w:p w14:paraId="56B6FB73" w14:textId="77777777" w:rsidR="00905DFD" w:rsidRDefault="00905DFD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087C" w14:textId="77777777" w:rsidR="00905DFD" w:rsidRDefault="00905DFD" w:rsidP="00A257DF">
      <w:pPr>
        <w:spacing w:after="0" w:line="240" w:lineRule="auto"/>
      </w:pPr>
      <w:r>
        <w:separator/>
      </w:r>
    </w:p>
  </w:footnote>
  <w:footnote w:type="continuationSeparator" w:id="0">
    <w:p w14:paraId="40E7718D" w14:textId="77777777" w:rsidR="00905DFD" w:rsidRDefault="00905DFD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A3F20"/>
    <w:rsid w:val="000B4D5C"/>
    <w:rsid w:val="000D6F43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4C2F6C"/>
    <w:rsid w:val="004E34C0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7A68DD"/>
    <w:rsid w:val="00802D6C"/>
    <w:rsid w:val="00905DFD"/>
    <w:rsid w:val="00915AE6"/>
    <w:rsid w:val="009427AF"/>
    <w:rsid w:val="009A329B"/>
    <w:rsid w:val="00A257DF"/>
    <w:rsid w:val="00A5398A"/>
    <w:rsid w:val="00AD41A2"/>
    <w:rsid w:val="00AD78C6"/>
    <w:rsid w:val="00AF08B5"/>
    <w:rsid w:val="00B21287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  <ReferenceId xmlns="ce1a0027-a81d-4bf9-bfd6-fa04654dd1f8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7db627-a19b-4420-ba46-d2da62c8f9f7"/>
    <ds:schemaRef ds:uri="a95f19fb-cad5-4f59-9d9d-bfe7d2b05f17"/>
  </ds:schemaRefs>
</ds:datastoreItem>
</file>

<file path=customXml/itemProps5.xml><?xml version="1.0" encoding="utf-8"?>
<ds:datastoreItem xmlns:ds="http://schemas.openxmlformats.org/officeDocument/2006/customXml" ds:itemID="{759A5E9C-AB1D-444B-8F42-A104297C069B}"/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3</TotalTime>
  <Pages>5</Pages>
  <Words>63</Words>
  <Characters>347</Characters>
  <Application>Microsoft Office Word</Application>
  <DocSecurity>0</DocSecurity>
  <Lines>2</Lines>
  <Paragraphs>1</Paragraphs>
  <ScaleCrop>false</ScaleCrop>
  <Company>ROC Mondriaan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Willems, Z.</cp:lastModifiedBy>
  <cp:revision>6</cp:revision>
  <cp:lastPrinted>2019-10-02T10:33:00Z</cp:lastPrinted>
  <dcterms:created xsi:type="dcterms:W3CDTF">2022-09-30T09:25:00Z</dcterms:created>
  <dcterms:modified xsi:type="dcterms:W3CDTF">2022-11-07T14:27:00Z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MediaServiceImageTags">
    <vt:lpwstr/>
  </property>
</Properties>
</file>